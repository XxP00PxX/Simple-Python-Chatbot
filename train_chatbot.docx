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x-wmf" Extension="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import nltk</w:t>
        <w:br/>
        <w:t xml:space="preserve">nltk.download('punkt')</w:t>
        <w:br/>
        <w:t xml:space="preserve">nltk.download('wordnet')</w:t>
        <w:br/>
        <w:t xml:space="preserve">from nltk.stem import WordNetLemmatizer</w:t>
        <w:br/>
        <w:t xml:space="preserve">lemmatizer = WordNetLemmatizer()</w:t>
        <w:br/>
        <w:t xml:space="preserve">import json</w:t>
        <w:br/>
        <w:t xml:space="preserve">import pickle</w:t>
        <w:br/>
        <w:br/>
        <w:t xml:space="preserve">import numpy as np</w:t>
        <w:br/>
        <w:t xml:space="preserve">from keras.models import Sequential</w:t>
        <w:br/>
        <w:t xml:space="preserve">from keras.layers import Dense, Activation, Dropout</w:t>
        <w:br/>
        <w:t xml:space="preserve">from keras.optimizers import SGD</w:t>
        <w:br/>
        <w:t xml:space="preserve">import random</w:t>
        <w:br/>
        <w:br/>
        <w:t xml:space="preserve">words=[]</w:t>
        <w:br/>
        <w:t xml:space="preserve">classes = []</w:t>
        <w:br/>
        <w:t xml:space="preserve">documents = []</w:t>
        <w:br/>
        <w:t xml:space="preserve">ignore_words = ['?', '!']</w:t>
        <w:br/>
        <w:t xml:space="preserve">data_file = open('intents.json').read()</w:t>
        <w:br/>
        <w:t xml:space="preserve">intents = json.loads(data_file)</w:t>
        <w:br/>
        <w:br/>
        <w:br/>
        <w:t xml:space="preserve">for intent in intents['intents']:</w:t>
        <w:br/>
        <w:t xml:space="preserve">    for pattern in intent['patterns']:</w:t>
        <w:br/>
        <w:br/>
        <w:t xml:space="preserve">        # take each word and tokenize it</w:t>
        <w:br/>
        <w:t xml:space="preserve">        w = nltk.word_tokenize(pattern)</w:t>
        <w:br/>
        <w:t xml:space="preserve">        words.extend(w)</w:t>
        <w:br/>
        <w:t xml:space="preserve">        # adding documents</w:t>
        <w:br/>
        <w:t xml:space="preserve">        documents.append((w, intent['tag']))</w:t>
        <w:br/>
        <w:br/>
        <w:t xml:space="preserve">        # adding classes to our class list</w:t>
        <w:br/>
        <w:t xml:space="preserve">        if intent['tag'] not in classes:</w:t>
        <w:br/>
        <w:t xml:space="preserve">            classes.append(intent['tag'])</w:t>
        <w:br/>
        <w:br/>
        <w:t xml:space="preserve">words = [lemmatizer.lemmatize(w.lower()) for w in words if w not in ignore_words]</w:t>
        <w:br/>
        <w:t xml:space="preserve">words = sorted(list(set(words)))</w:t>
        <w:br/>
        <w:br/>
        <w:t xml:space="preserve">classes = sorted(list(set(classes)))</w:t>
        <w:br/>
        <w:br/>
        <w:t xml:space="preserve">print (len(documents), "documents")</w:t>
        <w:br/>
        <w:br/>
        <w:t xml:space="preserve">print (len(classes), "classes", classes)</w:t>
        <w:br/>
        <w:br/>
        <w:t xml:space="preserve">print (len(words), "unique lemmatized words", words)</w:t>
        <w:br/>
        <w:br/>
        <w:br/>
        <w:t xml:space="preserve">pickle.dump(words,open('words.pkl','wb'))</w:t>
        <w:br/>
        <w:t xml:space="preserve">pickle.dump(classes,open('classes.pkl','wb'))</w:t>
        <w:br/>
        <w:br/>
        <w:t xml:space="preserve"># initializing training data</w:t>
        <w:br/>
        <w:t xml:space="preserve">training = []</w:t>
        <w:br/>
        <w:t xml:space="preserve">output_empty = [0] * len(classes)</w:t>
        <w:br/>
        <w:t xml:space="preserve">for doc in documents:</w:t>
        <w:br/>
        <w:t xml:space="preserve">    # initializing bag of words</w:t>
        <w:br/>
        <w:t xml:space="preserve">    bag = []</w:t>
        <w:br/>
        <w:t xml:space="preserve">    # list of tokenized words for the pattern</w:t>
        <w:br/>
        <w:t xml:space="preserve">    pattern_words = doc[0]</w:t>
        <w:br/>
        <w:t xml:space="preserve">    # lemmatize each word - create base word, in attempt to represent related words</w:t>
        <w:br/>
        <w:t xml:space="preserve">    pattern_words = [lemmatizer.lemmatize(word.lower()) for word in pattern_words]</w:t>
        <w:br/>
        <w:t xml:space="preserve">    # create our bag of words array with 1, if word match found in current pattern</w:t>
        <w:br/>
        <w:t xml:space="preserve">    for w in words:</w:t>
        <w:br/>
        <w:t xml:space="preserve">        bag.append(1) if w in pattern_words else bag.append(0)</w:t>
        <w:br/>
        <w:br/>
        <w:t xml:space="preserve">    # output is a '0' for each tag and '1' for current tag (for each pattern)</w:t>
        <w:br/>
        <w:t xml:space="preserve">    output_row = list(output_empty)</w:t>
        <w:br/>
        <w:t xml:space="preserve">    output_row[classes.index(doc[1])] = 1</w:t>
        <w:br/>
        <w:br/>
        <w:t xml:space="preserve">    training.append([bag, output_row])</w:t>
        <w:br/>
        <w:t xml:space="preserve"># shuffle our features and turn into np.array</w:t>
        <w:br/>
        <w:t xml:space="preserve">random.shuffle(training)</w:t>
        <w:br/>
        <w:t xml:space="preserve">training = np.array(training)</w:t>
        <w:br/>
        <w:t xml:space="preserve"># create train and test lists. X - patterns, Y - intents</w:t>
        <w:br/>
        <w:t xml:space="preserve">train_x = list(training[:,0])</w:t>
        <w:br/>
        <w:t xml:space="preserve">train_y = list(training[:,1])</w:t>
        <w:br/>
        <w:t xml:space="preserve">print("Training data created")</w:t>
        <w:br/>
        <w:br/>
        <w:br/>
        <w:t xml:space="preserve"># Create model - 3 layers. First layer 128 neurons, second layer 64 neurons and 3rd output layer contains number of neurons</w:t>
        <w:br/>
        <w:t xml:space="preserve"># equal to number of intents to predict output intent with softmax</w:t>
        <w:br/>
        <w:t xml:space="preserve">model = Sequential()</w:t>
        <w:br/>
        <w:t xml:space="preserve">model.add(Dense(128, input_shape=(len(train_x[0]),), activation='relu'))</w:t>
        <w:br/>
        <w:t xml:space="preserve">model.add(Dropout(0.5))</w:t>
        <w:br/>
        <w:t xml:space="preserve">model.add(Dense(64, activation='relu'))</w:t>
        <w:br/>
        <w:t xml:space="preserve">model.add(Dropout(0.5))</w:t>
        <w:br/>
        <w:t xml:space="preserve">model.add(Dense(len(train_y[0]), activation='softmax'))</w:t>
        <w:br/>
        <w:br/>
        <w:t xml:space="preserve"># Compile model. Stochastic gradient descent with Nesterov accelerated gradient gives good results for this model</w:t>
        <w:br/>
        <w:t xml:space="preserve">sgd = SGD(lr=0.01, decay=1e-6, momentum=0.9, nesterov=True)</w:t>
        <w:br/>
        <w:t xml:space="preserve">model.compile(loss='categorical_crossentropy', optimizer=sgd, metrics=['accuracy'])</w:t>
        <w:br/>
        <w:br/>
        <w:t xml:space="preserve">#fitting and saving the model</w:t>
        <w:br/>
        <w:t xml:space="preserve">hist = model.fit(np.array(train_x), np.array(train_y), epochs=200, batch_size=5, verbose=1)</w:t>
        <w:br/>
        <w:t xml:space="preserve">model.save('chatbot_model.h5', hist)</w:t>
        <w:br/>
        <w:br/>
        <w:t xml:space="preserve">print("model created")</w:t>
      </w:r>
    </w:p>
    <w:sectPr>
      <w:pgMar w:bottom="1440" w:left="1440" w:right="1440" w:top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25B3"/>
    <w:rsid w:val="00F42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kern w:val="1"/>
      <w:sz w:val="24"/>
      <w:szCs w:val="24"/>
      <w:lang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25B3"/>
    <w:rPr>
      <w:kern w:val="1"/>
      <w:sz w:val="24"/>
      <w:szCs w:val="24"/>
      <w:lang/>
    </w:rPr>
  </w:style>
  <w:style w:type="paragraph" w:styleId="List">
    <w:name w:val="List"/>
    <w:basedOn w:val="BodyText"/>
    <w:uiPriority w:val="99"/>
    <w:semiHidden/>
    <w:rPr>
      <w:rFonts w:cs="Tahoma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DocSecurity>0</DocSecurity>
  <ScaleCrop>false</ScaleCrop>
  <Company/>
  <LinksUpToDate>false</LinksUpToDate>
  <SharedDoc>false</SharedDoc>
  <HyperlinksChanged>false</HyperlinksChanged>
  <Application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keywords/>
  <cp:lastModifiedBy/>
  <cp:revision>1</cp:revision>
  <dcterms:created xsi:type="dcterms:W3CDTF">2009-05-06T09:47:00Z</dcterms:created>
</cp:coreProperties>
</file>